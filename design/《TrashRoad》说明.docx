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BEF6A" w14:textId="5B7BF2C0" w:rsidR="00F110E4" w:rsidRDefault="0068053A">
      <w:pPr>
        <w:pStyle w:val="a3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Trash Road</w:t>
      </w:r>
      <w:r>
        <w:rPr>
          <w:rFonts w:hint="eastAsia"/>
        </w:rPr>
        <w:t>》说明</w:t>
      </w:r>
    </w:p>
    <w:p w14:paraId="357CABBF" w14:textId="7755857D" w:rsidR="00F110E4" w:rsidRDefault="0068053A">
      <w:pPr>
        <w:pStyle w:val="1"/>
        <w:rPr>
          <w:rFonts w:hint="eastAsia"/>
        </w:rPr>
      </w:pPr>
      <w:r>
        <w:rPr>
          <w:rFonts w:hint="eastAsia"/>
        </w:rPr>
        <w:t>核心玩法</w:t>
      </w:r>
    </w:p>
    <w:p w14:paraId="2870FE36" w14:textId="13F3FD96" w:rsidR="00F110E4" w:rsidRDefault="0068053A">
      <w:pPr>
        <w:rPr>
          <w:rFonts w:hint="eastAsia"/>
        </w:rPr>
      </w:pPr>
      <w:r>
        <w:rPr>
          <w:rFonts w:hint="eastAsia"/>
        </w:rPr>
        <w:t>玩法逻辑，游戏开始玩家会有一辆汽车自动沿着道路行驶，路的前方会出现垃圾，玩家需要点击（或者拖拽）清除垃圾。</w:t>
      </w:r>
    </w:p>
    <w:p w14:paraId="36B8A57D" w14:textId="525EDB20" w:rsidR="0068053A" w:rsidRPr="00255D7D" w:rsidRDefault="0068053A">
      <w:pPr>
        <w:rPr>
          <w:rFonts w:hint="eastAsia"/>
        </w:rPr>
      </w:pPr>
      <w:r>
        <w:rPr>
          <w:rFonts w:hint="eastAsia"/>
        </w:rPr>
        <w:t>美术风格，</w:t>
      </w:r>
      <w:r>
        <w:rPr>
          <w:rFonts w:hint="eastAsia"/>
        </w:rPr>
        <w:t>3D low poly</w:t>
      </w:r>
      <w:r>
        <w:rPr>
          <w:rFonts w:hint="eastAsia"/>
        </w:rPr>
        <w:t>风格，或者</w:t>
      </w:r>
      <w:r>
        <w:rPr>
          <w:rFonts w:hint="eastAsia"/>
        </w:rPr>
        <w:t>3D pixel</w:t>
      </w:r>
      <w:r>
        <w:rPr>
          <w:rFonts w:hint="eastAsia"/>
        </w:rPr>
        <w:t>风格（风格取决于网上能找到的素材，目前这两个风格的素材比较好找）。</w:t>
      </w:r>
      <w:bookmarkStart w:id="0" w:name="_GoBack"/>
      <w:bookmarkEnd w:id="0"/>
    </w:p>
    <w:sectPr w:rsidR="0068053A" w:rsidRPr="00255D7D">
      <w:footerReference w:type="default" r:id="rId7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3195C" w14:textId="77777777" w:rsidR="003542A0" w:rsidRDefault="003542A0">
      <w:pPr>
        <w:spacing w:after="0" w:line="240" w:lineRule="auto"/>
      </w:pPr>
      <w:r>
        <w:separator/>
      </w:r>
    </w:p>
  </w:endnote>
  <w:endnote w:type="continuationSeparator" w:id="0">
    <w:p w14:paraId="454AB2EC" w14:textId="77777777" w:rsidR="003542A0" w:rsidRDefault="0035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204BEB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3E9C9" w14:textId="77777777" w:rsidR="003542A0" w:rsidRDefault="003542A0">
      <w:pPr>
        <w:spacing w:after="0" w:line="240" w:lineRule="auto"/>
      </w:pPr>
      <w:r>
        <w:separator/>
      </w:r>
    </w:p>
  </w:footnote>
  <w:footnote w:type="continuationSeparator" w:id="0">
    <w:p w14:paraId="04904BD1" w14:textId="77777777" w:rsidR="003542A0" w:rsidRDefault="0035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8E"/>
    <w:rsid w:val="001D6C96"/>
    <w:rsid w:val="00255D7D"/>
    <w:rsid w:val="003542A0"/>
    <w:rsid w:val="0068053A"/>
    <w:rsid w:val="006E792B"/>
    <w:rsid w:val="007139D3"/>
    <w:rsid w:val="0076775B"/>
    <w:rsid w:val="00D2788E"/>
    <w:rsid w:val="00F1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FA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E792B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页眉字符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 w:line="240" w:lineRule="auto"/>
    </w:pPr>
  </w:style>
  <w:style w:type="character" w:customStyle="1" w:styleId="af8">
    <w:name w:val="页脚字符"/>
    <w:basedOn w:val="a0"/>
    <w:link w:val="af7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hixiong/Library/Containers/com.microsoft.Word/Data/Library/Caches/2052/TM10002069/&#35760;&#26085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C0"/>
    <w:rsid w:val="003D63C0"/>
    <w:rsid w:val="00BE7CEE"/>
    <w:rsid w:val="00C6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4736CCAA61EF47A02265BAB5E00C97">
    <w:name w:val="754736CCAA61EF47A02265BAB5E00C97"/>
    <w:pPr>
      <w:widowControl w:val="0"/>
      <w:jc w:val="both"/>
    </w:pPr>
  </w:style>
  <w:style w:type="paragraph" w:customStyle="1" w:styleId="AFE586F17F0788439238F8FC5C1FB599">
    <w:name w:val="AFE586F17F0788439238F8FC5C1FB599"/>
    <w:pPr>
      <w:widowControl w:val="0"/>
      <w:jc w:val="both"/>
    </w:pPr>
  </w:style>
  <w:style w:type="paragraph" w:customStyle="1" w:styleId="958B00AC978CB04AB2690BC5C03B6A97">
    <w:name w:val="958B00AC978CB04AB2690BC5C03B6A97"/>
    <w:pPr>
      <w:widowControl w:val="0"/>
      <w:jc w:val="both"/>
    </w:pPr>
  </w:style>
  <w:style w:type="paragraph" w:customStyle="1" w:styleId="911C43966D1197439DBE54CF158061B5">
    <w:name w:val="911C43966D1197439DBE54CF158061B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6</TotalTime>
  <Pages>1</Pages>
  <Words>20</Words>
  <Characters>117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。。</dc:creator>
  <cp:keywords/>
  <dc:description/>
  <cp:lastModifiedBy>李 。。</cp:lastModifiedBy>
  <cp:revision>2</cp:revision>
  <dcterms:created xsi:type="dcterms:W3CDTF">2019-05-10T15:51:00Z</dcterms:created>
  <dcterms:modified xsi:type="dcterms:W3CDTF">2019-05-10T15:59:00Z</dcterms:modified>
</cp:coreProperties>
</file>